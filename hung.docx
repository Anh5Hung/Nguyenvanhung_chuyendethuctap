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16038" w14:textId="77777777" w:rsidR="00457ADE" w:rsidRDefault="00C90004" w:rsidP="00B86C53">
      <w:pPr>
        <w:rPr>
          <w:color w:val="auto"/>
        </w:rPr>
      </w:pPr>
      <w:r w:rsidRPr="00E80D1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70" behindDoc="1" locked="1" layoutInCell="1" allowOverlap="1" wp14:anchorId="7548AE3A" wp14:editId="0050E9F9">
                <wp:simplePos x="0" y="0"/>
                <wp:positionH relativeFrom="page">
                  <wp:posOffset>0</wp:posOffset>
                </wp:positionH>
                <wp:positionV relativeFrom="paragraph">
                  <wp:posOffset>-399415</wp:posOffset>
                </wp:positionV>
                <wp:extent cx="2816352" cy="10058400"/>
                <wp:effectExtent l="0" t="0" r="3175" b="0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352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73AFB" id="Rectangle 1" o:spid="_x0000_s1026" alt="&quot;&quot;" style="position:absolute;margin-left:0;margin-top:-31.45pt;width:221.75pt;height:11in;z-index:-25165721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" fillcolor="#d3ccf8 [3204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92"/>
        <w:gridCol w:w="808"/>
        <w:gridCol w:w="2610"/>
        <w:gridCol w:w="3690"/>
      </w:tblGrid>
      <w:tr w:rsidR="00CF2BE7" w:rsidRPr="00020BEB" w14:paraId="46E144B1" w14:textId="77777777" w:rsidTr="00F2149D">
        <w:trPr>
          <w:trHeight w:val="3960"/>
        </w:trPr>
        <w:tc>
          <w:tcPr>
            <w:tcW w:w="3692" w:type="dxa"/>
            <w:vMerge w:val="restart"/>
          </w:tcPr>
          <w:p w14:paraId="2C55010A" w14:textId="77777777" w:rsidR="00CF2BE7" w:rsidRDefault="00226505" w:rsidP="00B31DA4">
            <w:pPr>
              <w:pStyle w:val="Heading1"/>
            </w:pPr>
            <w:sdt>
              <w:sdtPr>
                <w:id w:val="1159350625"/>
                <w:placeholder>
                  <w:docPart w:val="E099418A466A4257A25223E2C551E2EB"/>
                </w:placeholder>
                <w:temporary/>
                <w:showingPlcHdr/>
                <w15:appearance w15:val="hidden"/>
              </w:sdtPr>
              <w:sdtEndPr/>
              <w:sdtContent>
                <w:r w:rsidR="003F1D3E" w:rsidRPr="005B0AD4">
                  <w:t>Objective</w:t>
                </w:r>
              </w:sdtContent>
            </w:sdt>
          </w:p>
          <w:p w14:paraId="5415950E" w14:textId="77777777" w:rsidR="00CF2BE7" w:rsidRDefault="00CF2BE7" w:rsidP="003F1D3E"/>
          <w:p w14:paraId="5B040B4F" w14:textId="77777777" w:rsidR="003F1D3E" w:rsidRPr="003F1D3E" w:rsidRDefault="00226505" w:rsidP="003F1D3E">
            <w:pPr>
              <w:rPr>
                <w:color w:val="auto"/>
                <w:szCs w:val="20"/>
              </w:rPr>
            </w:pPr>
            <w:sdt>
              <w:sdtPr>
                <w:id w:val="1134839474"/>
                <w:placeholder>
                  <w:docPart w:val="477BAE7BB8C14C83ADB502F898100D68"/>
                </w:placeholder>
                <w:temporary/>
                <w:showingPlcHdr/>
                <w15:appearance w15:val="hidden"/>
              </w:sdtPr>
              <w:sdtEndPr/>
              <w:sdtContent>
                <w:r w:rsidR="003F1D3E" w:rsidRPr="00020BEB">
                  <w:rPr>
                    <w:color w:val="auto"/>
                    <w:szCs w:val="20"/>
                  </w:rPr>
                  <w:t>To obtain a challenging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 xml:space="preserve">UI/UX Designer position 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>where</w:t>
                </w:r>
                <w:r w:rsidR="003F1D3E">
                  <w:rPr>
                    <w:color w:val="auto"/>
                    <w:szCs w:val="20"/>
                  </w:rPr>
                  <w:t xml:space="preserve"> </w:t>
                </w:r>
                <w:r w:rsidR="003F1D3E" w:rsidRPr="00020BEB">
                  <w:rPr>
                    <w:color w:val="auto"/>
                    <w:szCs w:val="20"/>
                  </w:rPr>
                  <w:t>my creativity,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>problem-solving</w:t>
                </w:r>
                <w:r w:rsidR="003F1D3E">
                  <w:rPr>
                    <w:color w:val="auto"/>
                    <w:szCs w:val="20"/>
                  </w:rPr>
                  <w:t xml:space="preserve"> </w:t>
                </w:r>
                <w:r w:rsidR="003F1D3E" w:rsidRPr="00020BEB">
                  <w:rPr>
                    <w:color w:val="auto"/>
                    <w:szCs w:val="20"/>
                  </w:rPr>
                  <w:t>skills,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>and experience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>in designing engaging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>and user-friendly interface</w:t>
                </w:r>
                <w:r w:rsidR="003F1D3E">
                  <w:rPr>
                    <w:color w:val="auto"/>
                    <w:szCs w:val="20"/>
                  </w:rPr>
                  <w:t>s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>can be utilized to enhance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>user experiences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>and drive business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>objectives.</w:t>
                </w:r>
              </w:sdtContent>
            </w:sdt>
            <w:r w:rsidR="00771A46">
              <w:t xml:space="preserve"> </w:t>
            </w:r>
          </w:p>
          <w:p w14:paraId="4532ABA4" w14:textId="77777777" w:rsidR="00CF2BE7" w:rsidRPr="00EF0E02" w:rsidRDefault="00CF2BE7" w:rsidP="000968D6"/>
        </w:tc>
        <w:tc>
          <w:tcPr>
            <w:tcW w:w="808" w:type="dxa"/>
            <w:vMerge w:val="restart"/>
          </w:tcPr>
          <w:p w14:paraId="43EF9988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00" w:type="dxa"/>
            <w:gridSpan w:val="2"/>
          </w:tcPr>
          <w:p w14:paraId="59E1BFE9" w14:textId="24F8227B" w:rsidR="00CF2BE7" w:rsidRPr="00F2149D" w:rsidRDefault="00F2149D" w:rsidP="00B86C53">
            <w:pPr>
              <w:pStyle w:val="Title"/>
              <w:rPr>
                <w:rFonts w:ascii="Times New Roman" w:hAnsi="Times New Roman" w:cs="Times New Roman"/>
                <w:sz w:val="52"/>
                <w:szCs w:val="52"/>
                <w:lang w:val="de-DE"/>
              </w:rPr>
            </w:pPr>
            <w:r w:rsidRPr="00F2149D">
              <w:rPr>
                <w:rFonts w:ascii="Times New Roman" w:hAnsi="Times New Roman" w:cs="Times New Roman"/>
                <w:sz w:val="52"/>
                <w:szCs w:val="44"/>
              </w:rPr>
              <w:t>NGUYỄN VĂN HƯNG</w:t>
            </w:r>
          </w:p>
          <w:p w14:paraId="448C2EC0" w14:textId="77777777" w:rsidR="00CF2BE7" w:rsidRPr="00020BEB" w:rsidRDefault="00226505" w:rsidP="00B86C53">
            <w:pPr>
              <w:pStyle w:val="Subtitle"/>
              <w:rPr>
                <w:sz w:val="24"/>
                <w:lang w:val="it-IT"/>
              </w:rPr>
            </w:pPr>
            <w:sdt>
              <w:sdtPr>
                <w:rPr>
                  <w:sz w:val="24"/>
                </w:rPr>
                <w:id w:val="1815216784"/>
                <w:placeholder>
                  <w:docPart w:val="00088BB8EAB542A78C4A6293E2474254"/>
                </w:placeholder>
                <w:temporary/>
                <w:showingPlcHdr/>
                <w15:appearance w15:val="hidden"/>
              </w:sdtPr>
              <w:sdtEndPr/>
              <w:sdtContent>
                <w:r w:rsidR="00CF2BE7" w:rsidRPr="00771A46">
                  <w:rPr>
                    <w:lang w:val="de-DE"/>
                  </w:rPr>
                  <w:t>UI/UX Designer</w:t>
                </w:r>
              </w:sdtContent>
            </w:sdt>
          </w:p>
          <w:p w14:paraId="50EA652C" w14:textId="77777777" w:rsidR="00CF2BE7" w:rsidRPr="00771A46" w:rsidRDefault="00CF2BE7" w:rsidP="00B86C53">
            <w:pPr>
              <w:rPr>
                <w:lang w:val="de-DE"/>
              </w:rPr>
            </w:pPr>
          </w:p>
          <w:p w14:paraId="4B3838A1" w14:textId="77777777" w:rsidR="00CF2BE7" w:rsidRPr="00EF0E02" w:rsidRDefault="00226505" w:rsidP="00850571">
            <w:sdt>
              <w:sdtPr>
                <w:id w:val="-1345475568"/>
                <w:placeholder>
                  <w:docPart w:val="667F9344CB4C4410875C19B8C6610AEC"/>
                </w:placeholder>
                <w:temporary/>
                <w:showingPlcHdr/>
                <w15:appearance w15:val="hidden"/>
              </w:sdtPr>
              <w:sdtEndPr/>
              <w:sdtContent>
                <w:r w:rsidR="00CF2BE7" w:rsidRPr="009B4B3C">
                  <w:t>I am passionate about designing digital experiences that are both visually stunning and intuitive, and always strive to create designs that delight and engage users.</w:t>
                </w:r>
              </w:sdtContent>
            </w:sdt>
          </w:p>
        </w:tc>
      </w:tr>
      <w:tr w:rsidR="00CF2BE7" w:rsidRPr="00020BEB" w14:paraId="448F341F" w14:textId="77777777" w:rsidTr="00F2149D">
        <w:trPr>
          <w:trHeight w:val="90"/>
        </w:trPr>
        <w:tc>
          <w:tcPr>
            <w:tcW w:w="3692" w:type="dxa"/>
            <w:vMerge/>
          </w:tcPr>
          <w:p w14:paraId="4B1509B9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808" w:type="dxa"/>
            <w:vMerge/>
          </w:tcPr>
          <w:p w14:paraId="0122ECBB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00" w:type="dxa"/>
            <w:gridSpan w:val="2"/>
            <w:tcBorders>
              <w:bottom w:val="single" w:sz="4" w:space="0" w:color="000000" w:themeColor="text1"/>
            </w:tcBorders>
          </w:tcPr>
          <w:p w14:paraId="33E07257" w14:textId="77777777" w:rsidR="00CF2BE7" w:rsidRPr="00AD590F" w:rsidRDefault="00CF2BE7" w:rsidP="00F46F61"/>
        </w:tc>
      </w:tr>
      <w:tr w:rsidR="00CF2BE7" w:rsidRPr="00020BEB" w14:paraId="4A970A62" w14:textId="77777777" w:rsidTr="00F2149D">
        <w:trPr>
          <w:trHeight w:val="432"/>
        </w:trPr>
        <w:tc>
          <w:tcPr>
            <w:tcW w:w="3692" w:type="dxa"/>
            <w:vMerge w:val="restart"/>
          </w:tcPr>
          <w:p w14:paraId="44CF574D" w14:textId="77777777" w:rsidR="00CF2BE7" w:rsidRDefault="00CF2BE7" w:rsidP="003F1D3E"/>
          <w:p w14:paraId="6154F272" w14:textId="77777777" w:rsidR="00CF2BE7" w:rsidRDefault="00CF2BE7" w:rsidP="003F1D3E"/>
          <w:p w14:paraId="12E5F894" w14:textId="77777777" w:rsidR="00CF2BE7" w:rsidRPr="00771A46" w:rsidRDefault="00226505" w:rsidP="00771A46">
            <w:pPr>
              <w:pStyle w:val="Heading1"/>
            </w:pPr>
            <w:sdt>
              <w:sdtPr>
                <w:id w:val="-1704474398"/>
                <w:placeholder>
                  <w:docPart w:val="E708FB6A1D4C4D3F9894E93662A78A69"/>
                </w:placeholder>
                <w:showingPlcHdr/>
                <w15:appearance w15:val="hidden"/>
              </w:sdtPr>
              <w:sdtEndPr/>
              <w:sdtContent>
                <w:r w:rsidR="003F1D3E" w:rsidRPr="00771A46">
                  <w:t>CONTACT</w:t>
                </w:r>
              </w:sdtContent>
            </w:sdt>
          </w:p>
          <w:p w14:paraId="1B7DEE3B" w14:textId="77777777" w:rsidR="00CF2BE7" w:rsidRPr="00020BEB" w:rsidRDefault="00CF2BE7" w:rsidP="00CF2BE7">
            <w:pPr>
              <w:rPr>
                <w:color w:val="auto"/>
                <w:szCs w:val="20"/>
              </w:rPr>
            </w:pPr>
          </w:p>
          <w:p w14:paraId="459336A0" w14:textId="219DE58B" w:rsidR="003F1D3E" w:rsidRPr="00F2149D" w:rsidRDefault="00F2149D" w:rsidP="00F2149D">
            <w:pPr>
              <w:pStyle w:val="ListBullet"/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Nguyenhung1q1q1q@gmail.com</w:t>
            </w:r>
          </w:p>
          <w:p w14:paraId="3BA37C01" w14:textId="236F5121" w:rsidR="003F1D3E" w:rsidRPr="003F1D3E" w:rsidRDefault="00F2149D" w:rsidP="00771A46">
            <w:pPr>
              <w:pStyle w:val="ListBullet"/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0396276327</w:t>
            </w:r>
          </w:p>
          <w:p w14:paraId="09D91114" w14:textId="2B64DCF8" w:rsidR="00CF2BE7" w:rsidRPr="003F1D3E" w:rsidRDefault="00F2149D" w:rsidP="00771A46">
            <w:pPr>
              <w:pStyle w:val="ListBullet"/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39 street 102 Tăng Nh</w:t>
            </w:r>
            <w:r>
              <w:rPr>
                <w:rFonts w:ascii="Calibri" w:hAnsi="Calibri" w:cs="Calibri"/>
                <w:noProof/>
                <w:lang w:val="vi-VN"/>
              </w:rPr>
              <w:t>ơ</w:t>
            </w:r>
            <w:r>
              <w:rPr>
                <w:rFonts w:ascii="Calibri" w:hAnsi="Calibri" w:cs="Calibri"/>
                <w:noProof/>
              </w:rPr>
              <w:t>n Phú A, tp Thủ Đức</w:t>
            </w:r>
          </w:p>
          <w:p w14:paraId="6770D027" w14:textId="77777777" w:rsidR="00CF2BE7" w:rsidRDefault="00CF2BE7" w:rsidP="008770FA"/>
          <w:p w14:paraId="6DEE6898" w14:textId="77777777" w:rsidR="00CF2BE7" w:rsidRDefault="00CF2BE7" w:rsidP="008770FA"/>
          <w:p w14:paraId="6E2F75CB" w14:textId="77777777" w:rsidR="008770FA" w:rsidRDefault="008770FA" w:rsidP="00CF2BE7">
            <w:pPr>
              <w:pStyle w:val="Heading1"/>
            </w:pPr>
          </w:p>
          <w:p w14:paraId="2DC6E036" w14:textId="77777777" w:rsidR="008770FA" w:rsidRDefault="008770FA" w:rsidP="00CF2BE7">
            <w:pPr>
              <w:pStyle w:val="Heading1"/>
            </w:pPr>
          </w:p>
          <w:p w14:paraId="41944E02" w14:textId="77777777" w:rsidR="00CF2BE7" w:rsidRPr="00C822BF" w:rsidRDefault="00226505" w:rsidP="00CF2BE7">
            <w:pPr>
              <w:pStyle w:val="Heading1"/>
            </w:pPr>
            <w:sdt>
              <w:sdtPr>
                <w:id w:val="-1334530411"/>
                <w:placeholder>
                  <w:docPart w:val="97AE1E4E02014DDAAA050E32B89326F6"/>
                </w:placeholder>
                <w:temporary/>
                <w:showingPlcHdr/>
                <w15:appearance w15:val="hidden"/>
              </w:sdtPr>
              <w:sdtEndPr/>
              <w:sdtContent>
                <w:r w:rsidR="003F1D3E" w:rsidRPr="00C822BF">
                  <w:t>EDUCATION</w:t>
                </w:r>
              </w:sdtContent>
            </w:sdt>
          </w:p>
          <w:p w14:paraId="71818D1F" w14:textId="77777777" w:rsidR="00CF2BE7" w:rsidRPr="009B4B3C" w:rsidRDefault="00CF2BE7" w:rsidP="00CF2BE7">
            <w:pPr>
              <w:rPr>
                <w:b/>
                <w:bCs/>
                <w:color w:val="auto"/>
                <w:spacing w:val="20"/>
                <w:sz w:val="18"/>
                <w:szCs w:val="18"/>
              </w:rPr>
            </w:pPr>
          </w:p>
          <w:p w14:paraId="7DE9AE83" w14:textId="482F4204" w:rsidR="00CF2BE7" w:rsidRDefault="00F2149D" w:rsidP="008770FA">
            <w:pPr>
              <w:rPr>
                <w:lang w:val="it-IT"/>
              </w:rPr>
            </w:pPr>
            <w:r w:rsidRPr="00F2149D">
              <w:rPr>
                <w:lang w:val="it-IT"/>
              </w:rPr>
              <w:t>Ho Chi Minh City College of Industry and Trade</w:t>
            </w:r>
          </w:p>
          <w:p w14:paraId="08D8D5C6" w14:textId="77777777" w:rsidR="008770FA" w:rsidRDefault="008770FA" w:rsidP="008770FA">
            <w:pPr>
              <w:rPr>
                <w:lang w:val="it-IT"/>
              </w:rPr>
            </w:pPr>
          </w:p>
          <w:p w14:paraId="018DBBEA" w14:textId="77777777" w:rsidR="00CF2BE7" w:rsidRDefault="00CF2BE7" w:rsidP="008770FA">
            <w:pPr>
              <w:rPr>
                <w:lang w:val="it-IT"/>
              </w:rPr>
            </w:pPr>
          </w:p>
          <w:p w14:paraId="356EAF37" w14:textId="77777777" w:rsidR="00CF2BE7" w:rsidRDefault="00CF2BE7" w:rsidP="008770FA">
            <w:pPr>
              <w:rPr>
                <w:lang w:val="it-IT"/>
              </w:rPr>
            </w:pPr>
          </w:p>
          <w:p w14:paraId="72449517" w14:textId="77777777" w:rsidR="00CF2BE7" w:rsidRPr="00C822BF" w:rsidRDefault="00226505" w:rsidP="00CF2BE7">
            <w:pPr>
              <w:pStyle w:val="Heading1"/>
            </w:pPr>
            <w:sdt>
              <w:sdtPr>
                <w:id w:val="1687565607"/>
                <w:placeholder>
                  <w:docPart w:val="75B6FAFFB2114F9B8305C53DDF3B8200"/>
                </w:placeholder>
                <w:temporary/>
                <w:showingPlcHdr/>
                <w15:appearance w15:val="hidden"/>
              </w:sdtPr>
              <w:sdtEndPr/>
              <w:sdtContent>
                <w:r w:rsidR="003F1D3E" w:rsidRPr="00C822BF">
                  <w:t>SKILLS</w:t>
                </w:r>
              </w:sdtContent>
            </w:sdt>
          </w:p>
          <w:p w14:paraId="4C187CEE" w14:textId="77777777" w:rsidR="00CF2BE7" w:rsidRPr="008377D9" w:rsidRDefault="00CF2BE7" w:rsidP="00CF2BE7">
            <w:pPr>
              <w:spacing w:line="360" w:lineRule="auto"/>
              <w:rPr>
                <w:color w:val="auto"/>
                <w:szCs w:val="20"/>
              </w:rPr>
            </w:pPr>
          </w:p>
          <w:p w14:paraId="627D8DC0" w14:textId="77777777" w:rsidR="00CF2BE7" w:rsidRPr="00771A46" w:rsidRDefault="00226505" w:rsidP="00771A46">
            <w:pPr>
              <w:pStyle w:val="ListBullet"/>
            </w:pPr>
            <w:sdt>
              <w:sdtPr>
                <w:id w:val="1886445489"/>
                <w:placeholder>
                  <w:docPart w:val="80B64B952EF745B5B74F249B8EA66B9D"/>
                </w:placeholder>
                <w:temporary/>
                <w:showingPlcHdr/>
                <w15:appearance w15:val="hidden"/>
              </w:sdtPr>
              <w:sdtEndPr/>
              <w:sdtContent>
                <w:r w:rsidR="003F1D3E" w:rsidRPr="00771A46">
                  <w:t>UI/UX design</w:t>
                </w:r>
              </w:sdtContent>
            </w:sdt>
          </w:p>
          <w:p w14:paraId="1CCB13AE" w14:textId="77777777" w:rsidR="00CF2BE7" w:rsidRDefault="00F2149D" w:rsidP="00771A46">
            <w:pPr>
              <w:pStyle w:val="ListBullet"/>
            </w:pPr>
            <w:r>
              <w:t xml:space="preserve">React Native </w:t>
            </w:r>
          </w:p>
          <w:p w14:paraId="295EABE0" w14:textId="77777777" w:rsidR="00F2149D" w:rsidRDefault="00F2149D" w:rsidP="00771A46">
            <w:pPr>
              <w:pStyle w:val="ListBullet"/>
            </w:pPr>
            <w:r>
              <w:t>My Sql</w:t>
            </w:r>
          </w:p>
          <w:p w14:paraId="76B18E35" w14:textId="130C88A3" w:rsidR="00F2149D" w:rsidRPr="00CF2BE7" w:rsidRDefault="00F2149D" w:rsidP="00771A46">
            <w:pPr>
              <w:pStyle w:val="ListBullet"/>
            </w:pPr>
            <w:r>
              <w:t>React js</w:t>
            </w:r>
          </w:p>
        </w:tc>
        <w:tc>
          <w:tcPr>
            <w:tcW w:w="808" w:type="dxa"/>
            <w:vMerge/>
          </w:tcPr>
          <w:p w14:paraId="14A97E05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00" w:type="dxa"/>
            <w:gridSpan w:val="2"/>
            <w:tcBorders>
              <w:top w:val="single" w:sz="4" w:space="0" w:color="000000" w:themeColor="text1"/>
            </w:tcBorders>
          </w:tcPr>
          <w:p w14:paraId="4554358C" w14:textId="77777777" w:rsidR="00CF2BE7" w:rsidRPr="00CA07A7" w:rsidRDefault="00CF2BE7" w:rsidP="00F46F61"/>
        </w:tc>
      </w:tr>
      <w:tr w:rsidR="00CF2BE7" w:rsidRPr="00020BEB" w14:paraId="2ACDE687" w14:textId="77777777" w:rsidTr="00F2149D">
        <w:trPr>
          <w:trHeight w:val="3195"/>
        </w:trPr>
        <w:tc>
          <w:tcPr>
            <w:tcW w:w="3692" w:type="dxa"/>
            <w:vMerge/>
          </w:tcPr>
          <w:p w14:paraId="1F76393B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808" w:type="dxa"/>
            <w:vMerge/>
          </w:tcPr>
          <w:p w14:paraId="157E47EE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00" w:type="dxa"/>
            <w:gridSpan w:val="2"/>
          </w:tcPr>
          <w:p w14:paraId="289A317B" w14:textId="77777777" w:rsidR="00CF2BE7" w:rsidRPr="00020BEB" w:rsidRDefault="00226505" w:rsidP="00CF2BE7">
            <w:pPr>
              <w:pStyle w:val="Heading1"/>
            </w:pPr>
            <w:sdt>
              <w:sdtPr>
                <w:id w:val="1696962928"/>
                <w:placeholder>
                  <w:docPart w:val="8FF48C3A85AB4CCFA5D69B2ADFC7C917"/>
                </w:placeholder>
                <w:temporary/>
                <w:showingPlcHdr/>
                <w15:appearance w15:val="hidden"/>
              </w:sdtPr>
              <w:sdtEndPr/>
              <w:sdtContent>
                <w:r w:rsidR="00CF2BE7" w:rsidRPr="00CF2BE7">
                  <w:t>Experience</w:t>
                </w:r>
              </w:sdtContent>
            </w:sdt>
          </w:p>
          <w:p w14:paraId="3E69021E" w14:textId="77777777" w:rsidR="00CF2BE7" w:rsidRDefault="00CF2BE7" w:rsidP="00CF2BE7"/>
          <w:p w14:paraId="564832B3" w14:textId="77777777" w:rsidR="00CF2BE7" w:rsidRPr="00CF2BE7" w:rsidRDefault="00226505" w:rsidP="003F1D3E">
            <w:pPr>
              <w:rPr>
                <w:color w:val="auto"/>
                <w:szCs w:val="20"/>
              </w:rPr>
            </w:pPr>
            <w:sdt>
              <w:sdtPr>
                <w:rPr>
                  <w:color w:val="auto"/>
                  <w:szCs w:val="20"/>
                </w:rPr>
                <w:id w:val="-764618238"/>
                <w:placeholder>
                  <w:docPart w:val="E508E437DC684D11B1D04903ED3C9D72"/>
                </w:placeholder>
                <w:temporary/>
                <w:showingPlcHdr/>
                <w15:appearance w15:val="hidden"/>
              </w:sdtPr>
              <w:sdtEndPr/>
              <w:sdtContent>
                <w:r w:rsidR="003F1D3E" w:rsidRPr="00020BEB">
                  <w:rPr>
                    <w:color w:val="auto"/>
                    <w:szCs w:val="20"/>
                  </w:rPr>
                  <w:t>Managed the design team and mentored junior designers to improve design quality and efficiency. Created wireframes, prototypes, and high-fidelity mockups for a variety of web and mobile projects. Worked closely with clients to understand their needs and goals and translate them into effective design solutions.</w:t>
                </w:r>
              </w:sdtContent>
            </w:sdt>
          </w:p>
        </w:tc>
      </w:tr>
      <w:tr w:rsidR="00CF2BE7" w:rsidRPr="00020BEB" w14:paraId="2C1787FA" w14:textId="77777777" w:rsidTr="00F2149D">
        <w:trPr>
          <w:trHeight w:val="180"/>
        </w:trPr>
        <w:tc>
          <w:tcPr>
            <w:tcW w:w="3692" w:type="dxa"/>
            <w:vMerge/>
          </w:tcPr>
          <w:p w14:paraId="3811994B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808" w:type="dxa"/>
            <w:vMerge/>
          </w:tcPr>
          <w:p w14:paraId="16329A54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2E575851" w14:textId="77777777" w:rsidR="00CF2BE7" w:rsidRDefault="00CF2BE7" w:rsidP="00CF2BE7">
            <w:pPr>
              <w:pStyle w:val="Heading1"/>
            </w:pPr>
          </w:p>
        </w:tc>
        <w:tc>
          <w:tcPr>
            <w:tcW w:w="3690" w:type="dxa"/>
          </w:tcPr>
          <w:p w14:paraId="67E3E00F" w14:textId="77777777" w:rsidR="00CF2BE7" w:rsidRDefault="00CF2BE7" w:rsidP="00CF2BE7">
            <w:pPr>
              <w:pStyle w:val="Heading1"/>
            </w:pPr>
          </w:p>
        </w:tc>
      </w:tr>
      <w:tr w:rsidR="00CF2BE7" w:rsidRPr="00020BEB" w14:paraId="62AFFE6F" w14:textId="77777777" w:rsidTr="00F2149D">
        <w:trPr>
          <w:trHeight w:val="512"/>
        </w:trPr>
        <w:tc>
          <w:tcPr>
            <w:tcW w:w="3692" w:type="dxa"/>
            <w:vMerge/>
          </w:tcPr>
          <w:p w14:paraId="1DC84436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808" w:type="dxa"/>
            <w:vMerge/>
          </w:tcPr>
          <w:p w14:paraId="26ED7C8C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00" w:type="dxa"/>
            <w:gridSpan w:val="2"/>
          </w:tcPr>
          <w:p w14:paraId="0F683A33" w14:textId="77777777" w:rsidR="00CF2BE7" w:rsidRDefault="00F2149D" w:rsidP="00CF2BE7">
            <w:pPr>
              <w:pStyle w:val="Heading1"/>
              <w:rPr>
                <w:rFonts w:ascii="Calibri" w:hAnsi="Calibri" w:cs="Calibri"/>
              </w:rPr>
            </w:pPr>
            <w:r>
              <w:t>c</w:t>
            </w:r>
            <w:r>
              <w:rPr>
                <w:rFonts w:ascii="Calibri" w:hAnsi="Calibri" w:cs="Calibri"/>
              </w:rPr>
              <w:t>areer goats</w:t>
            </w:r>
          </w:p>
          <w:p w14:paraId="7FCFD1C9" w14:textId="2C28FF5B" w:rsidR="00F2149D" w:rsidRPr="00F2149D" w:rsidRDefault="00F2149D" w:rsidP="00F2149D">
            <w:r>
              <w:rPr>
                <w:rStyle w:val="oypena"/>
                <w:color w:val="000000"/>
              </w:rPr>
              <w:t>I am a new graduate who wants to learn more programming experience and participate in projects to create mobile apps to serve users.</w:t>
            </w:r>
          </w:p>
        </w:tc>
      </w:tr>
      <w:tr w:rsidR="00CF2BE7" w:rsidRPr="00020BEB" w14:paraId="700BB04C" w14:textId="77777777" w:rsidTr="00F2149D">
        <w:trPr>
          <w:trHeight w:val="2187"/>
        </w:trPr>
        <w:tc>
          <w:tcPr>
            <w:tcW w:w="3692" w:type="dxa"/>
            <w:vMerge/>
          </w:tcPr>
          <w:p w14:paraId="14C0D041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808" w:type="dxa"/>
            <w:vMerge/>
          </w:tcPr>
          <w:p w14:paraId="4401FE9E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00" w:type="dxa"/>
            <w:gridSpan w:val="2"/>
          </w:tcPr>
          <w:p w14:paraId="482FE25C" w14:textId="2D3C000C" w:rsidR="00CF2BE7" w:rsidRPr="00CF2BE7" w:rsidRDefault="00CF2BE7" w:rsidP="00F2149D">
            <w:pPr>
              <w:pStyle w:val="Heading3"/>
              <w:rPr>
                <w:color w:val="auto"/>
                <w:szCs w:val="20"/>
              </w:rPr>
            </w:pPr>
          </w:p>
        </w:tc>
      </w:tr>
      <w:tr w:rsidR="003F1D3E" w:rsidRPr="00020BEB" w14:paraId="73F2796B" w14:textId="77777777" w:rsidTr="00F2149D">
        <w:trPr>
          <w:trHeight w:val="153"/>
        </w:trPr>
        <w:tc>
          <w:tcPr>
            <w:tcW w:w="3692" w:type="dxa"/>
            <w:vMerge/>
          </w:tcPr>
          <w:p w14:paraId="0B773B63" w14:textId="77777777" w:rsidR="003F1D3E" w:rsidRPr="00CA07A7" w:rsidRDefault="003F1D3E" w:rsidP="00B31DA4">
            <w:pPr>
              <w:rPr>
                <w:color w:val="auto"/>
                <w:szCs w:val="20"/>
              </w:rPr>
            </w:pPr>
          </w:p>
        </w:tc>
        <w:tc>
          <w:tcPr>
            <w:tcW w:w="808" w:type="dxa"/>
            <w:vMerge/>
          </w:tcPr>
          <w:p w14:paraId="782E0E77" w14:textId="77777777" w:rsidR="003F1D3E" w:rsidRPr="00020BEB" w:rsidRDefault="003F1D3E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19EDF2B4" w14:textId="77777777" w:rsidR="003F1D3E" w:rsidRDefault="003F1D3E" w:rsidP="00CF2BE7">
            <w:pPr>
              <w:pStyle w:val="Heading1"/>
            </w:pPr>
          </w:p>
        </w:tc>
        <w:tc>
          <w:tcPr>
            <w:tcW w:w="3690" w:type="dxa"/>
          </w:tcPr>
          <w:p w14:paraId="5884A673" w14:textId="77777777" w:rsidR="003F1D3E" w:rsidRDefault="003F1D3E" w:rsidP="00CF2BE7">
            <w:pPr>
              <w:pStyle w:val="Heading1"/>
            </w:pPr>
          </w:p>
        </w:tc>
      </w:tr>
      <w:tr w:rsidR="00CF2BE7" w:rsidRPr="00020BEB" w14:paraId="59276EF5" w14:textId="77777777" w:rsidTr="00F2149D">
        <w:trPr>
          <w:trHeight w:val="215"/>
        </w:trPr>
        <w:tc>
          <w:tcPr>
            <w:tcW w:w="3692" w:type="dxa"/>
            <w:vMerge/>
          </w:tcPr>
          <w:p w14:paraId="3828F070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808" w:type="dxa"/>
            <w:vMerge/>
          </w:tcPr>
          <w:p w14:paraId="159CC830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00" w:type="dxa"/>
            <w:gridSpan w:val="2"/>
          </w:tcPr>
          <w:p w14:paraId="3AB8A890" w14:textId="77777777" w:rsidR="00CF2BE7" w:rsidRDefault="00CF2BE7" w:rsidP="00CF2BE7">
            <w:pPr>
              <w:pStyle w:val="Heading1"/>
            </w:pPr>
          </w:p>
        </w:tc>
      </w:tr>
      <w:tr w:rsidR="00CF2BE7" w:rsidRPr="00020BEB" w14:paraId="3F28333A" w14:textId="77777777" w:rsidTr="00F2149D">
        <w:trPr>
          <w:trHeight w:val="80"/>
        </w:trPr>
        <w:tc>
          <w:tcPr>
            <w:tcW w:w="3692" w:type="dxa"/>
            <w:vMerge/>
          </w:tcPr>
          <w:p w14:paraId="58D89441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808" w:type="dxa"/>
            <w:vMerge/>
          </w:tcPr>
          <w:p w14:paraId="07BC66FF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00" w:type="dxa"/>
            <w:gridSpan w:val="2"/>
          </w:tcPr>
          <w:p w14:paraId="70D1E417" w14:textId="7B2DA28A" w:rsidR="00CF2BE7" w:rsidRPr="00343C48" w:rsidRDefault="00CF2BE7" w:rsidP="00343C48">
            <w:pPr>
              <w:rPr>
                <w:color w:val="auto"/>
                <w:szCs w:val="20"/>
              </w:rPr>
            </w:pPr>
          </w:p>
        </w:tc>
      </w:tr>
    </w:tbl>
    <w:p w14:paraId="04420F11" w14:textId="77777777" w:rsidR="00871DB8" w:rsidRPr="00020BEB" w:rsidRDefault="00871DB8" w:rsidP="00016465">
      <w:pPr>
        <w:rPr>
          <w:color w:val="auto"/>
        </w:rPr>
      </w:pPr>
    </w:p>
    <w:sectPr w:rsidR="00871DB8" w:rsidRPr="00020BEB" w:rsidSect="00B06922">
      <w:pgSz w:w="12240" w:h="15840" w:code="1"/>
      <w:pgMar w:top="630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7C63F" w14:textId="77777777" w:rsidR="00226505" w:rsidRDefault="00226505" w:rsidP="00AA35A8">
      <w:pPr>
        <w:spacing w:line="240" w:lineRule="auto"/>
      </w:pPr>
      <w:r>
        <w:separator/>
      </w:r>
    </w:p>
  </w:endnote>
  <w:endnote w:type="continuationSeparator" w:id="0">
    <w:p w14:paraId="6DD1E5E5" w14:textId="77777777" w:rsidR="00226505" w:rsidRDefault="00226505" w:rsidP="00AA35A8">
      <w:pPr>
        <w:spacing w:line="240" w:lineRule="auto"/>
      </w:pPr>
      <w:r>
        <w:continuationSeparator/>
      </w:r>
    </w:p>
  </w:endnote>
  <w:endnote w:type="continuationNotice" w:id="1">
    <w:p w14:paraId="088FB824" w14:textId="77777777" w:rsidR="00226505" w:rsidRDefault="0022650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3450C" w14:textId="77777777" w:rsidR="00226505" w:rsidRDefault="00226505" w:rsidP="00AA35A8">
      <w:pPr>
        <w:spacing w:line="240" w:lineRule="auto"/>
      </w:pPr>
      <w:r>
        <w:separator/>
      </w:r>
    </w:p>
  </w:footnote>
  <w:footnote w:type="continuationSeparator" w:id="0">
    <w:p w14:paraId="595156C2" w14:textId="77777777" w:rsidR="00226505" w:rsidRDefault="00226505" w:rsidP="00AA35A8">
      <w:pPr>
        <w:spacing w:line="240" w:lineRule="auto"/>
      </w:pPr>
      <w:r>
        <w:continuationSeparator/>
      </w:r>
    </w:p>
  </w:footnote>
  <w:footnote w:type="continuationNotice" w:id="1">
    <w:p w14:paraId="0D342EE1" w14:textId="77777777" w:rsidR="00226505" w:rsidRDefault="00226505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93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9D"/>
    <w:rsid w:val="0000752A"/>
    <w:rsid w:val="00016465"/>
    <w:rsid w:val="000176BD"/>
    <w:rsid w:val="00020833"/>
    <w:rsid w:val="00020BEB"/>
    <w:rsid w:val="00033263"/>
    <w:rsid w:val="000334C1"/>
    <w:rsid w:val="000873F6"/>
    <w:rsid w:val="000968D6"/>
    <w:rsid w:val="000B286F"/>
    <w:rsid w:val="000D134B"/>
    <w:rsid w:val="0010041D"/>
    <w:rsid w:val="001052AA"/>
    <w:rsid w:val="00121919"/>
    <w:rsid w:val="00124ED6"/>
    <w:rsid w:val="00157511"/>
    <w:rsid w:val="00167789"/>
    <w:rsid w:val="00194704"/>
    <w:rsid w:val="001B160B"/>
    <w:rsid w:val="00203213"/>
    <w:rsid w:val="002236D5"/>
    <w:rsid w:val="00226505"/>
    <w:rsid w:val="0023757B"/>
    <w:rsid w:val="00243756"/>
    <w:rsid w:val="00253CBD"/>
    <w:rsid w:val="0027193E"/>
    <w:rsid w:val="002A7891"/>
    <w:rsid w:val="002C4E0C"/>
    <w:rsid w:val="002D178C"/>
    <w:rsid w:val="002E7306"/>
    <w:rsid w:val="00331DCE"/>
    <w:rsid w:val="00334FEA"/>
    <w:rsid w:val="00343C48"/>
    <w:rsid w:val="003514CA"/>
    <w:rsid w:val="00352A17"/>
    <w:rsid w:val="003877F8"/>
    <w:rsid w:val="003904BF"/>
    <w:rsid w:val="00391BEA"/>
    <w:rsid w:val="003A3587"/>
    <w:rsid w:val="003B351B"/>
    <w:rsid w:val="003B4AEF"/>
    <w:rsid w:val="003B7F92"/>
    <w:rsid w:val="003F1D3E"/>
    <w:rsid w:val="0041245C"/>
    <w:rsid w:val="00413BF1"/>
    <w:rsid w:val="00415CF3"/>
    <w:rsid w:val="00427300"/>
    <w:rsid w:val="00453A7B"/>
    <w:rsid w:val="00457ADE"/>
    <w:rsid w:val="00462350"/>
    <w:rsid w:val="00463060"/>
    <w:rsid w:val="00464B92"/>
    <w:rsid w:val="00470744"/>
    <w:rsid w:val="004936B2"/>
    <w:rsid w:val="004A28EA"/>
    <w:rsid w:val="004D5532"/>
    <w:rsid w:val="00524297"/>
    <w:rsid w:val="005273AD"/>
    <w:rsid w:val="00537559"/>
    <w:rsid w:val="00552CAA"/>
    <w:rsid w:val="00583F2A"/>
    <w:rsid w:val="005E11A5"/>
    <w:rsid w:val="00607A35"/>
    <w:rsid w:val="00626B3C"/>
    <w:rsid w:val="00660FBB"/>
    <w:rsid w:val="0069541B"/>
    <w:rsid w:val="006A1E18"/>
    <w:rsid w:val="006A37C0"/>
    <w:rsid w:val="006C7C99"/>
    <w:rsid w:val="006C7F5A"/>
    <w:rsid w:val="006D4544"/>
    <w:rsid w:val="00745AA9"/>
    <w:rsid w:val="00746B0A"/>
    <w:rsid w:val="007704E6"/>
    <w:rsid w:val="00771A46"/>
    <w:rsid w:val="00772D95"/>
    <w:rsid w:val="00791376"/>
    <w:rsid w:val="00791C5D"/>
    <w:rsid w:val="007B4FF4"/>
    <w:rsid w:val="007D7F15"/>
    <w:rsid w:val="00831977"/>
    <w:rsid w:val="00836AA3"/>
    <w:rsid w:val="008377D9"/>
    <w:rsid w:val="00850571"/>
    <w:rsid w:val="008506D1"/>
    <w:rsid w:val="00871DB8"/>
    <w:rsid w:val="008770FA"/>
    <w:rsid w:val="00887E05"/>
    <w:rsid w:val="008A171A"/>
    <w:rsid w:val="008C6FDE"/>
    <w:rsid w:val="008D004E"/>
    <w:rsid w:val="008D5253"/>
    <w:rsid w:val="008F180B"/>
    <w:rsid w:val="008F48B9"/>
    <w:rsid w:val="00900281"/>
    <w:rsid w:val="009049BC"/>
    <w:rsid w:val="00910B68"/>
    <w:rsid w:val="00913025"/>
    <w:rsid w:val="009230A7"/>
    <w:rsid w:val="00933EF6"/>
    <w:rsid w:val="009529EB"/>
    <w:rsid w:val="009805B1"/>
    <w:rsid w:val="009B4B3C"/>
    <w:rsid w:val="009B55A3"/>
    <w:rsid w:val="009D646A"/>
    <w:rsid w:val="00A365DA"/>
    <w:rsid w:val="00A633B0"/>
    <w:rsid w:val="00A82BE7"/>
    <w:rsid w:val="00A90A97"/>
    <w:rsid w:val="00AA1166"/>
    <w:rsid w:val="00AA35A8"/>
    <w:rsid w:val="00AB0853"/>
    <w:rsid w:val="00AD590F"/>
    <w:rsid w:val="00AE562D"/>
    <w:rsid w:val="00B017E5"/>
    <w:rsid w:val="00B04123"/>
    <w:rsid w:val="00B06922"/>
    <w:rsid w:val="00B20F64"/>
    <w:rsid w:val="00B42685"/>
    <w:rsid w:val="00B51639"/>
    <w:rsid w:val="00B65B45"/>
    <w:rsid w:val="00B75292"/>
    <w:rsid w:val="00B8453F"/>
    <w:rsid w:val="00B85473"/>
    <w:rsid w:val="00B86C53"/>
    <w:rsid w:val="00BD2BE1"/>
    <w:rsid w:val="00BE3FED"/>
    <w:rsid w:val="00BE5968"/>
    <w:rsid w:val="00BF3DBB"/>
    <w:rsid w:val="00C0565B"/>
    <w:rsid w:val="00C163A1"/>
    <w:rsid w:val="00C33D8C"/>
    <w:rsid w:val="00C62E97"/>
    <w:rsid w:val="00C822BF"/>
    <w:rsid w:val="00C90004"/>
    <w:rsid w:val="00CA07A7"/>
    <w:rsid w:val="00CA61BE"/>
    <w:rsid w:val="00CB3E40"/>
    <w:rsid w:val="00CF22B3"/>
    <w:rsid w:val="00CF2BE7"/>
    <w:rsid w:val="00D00CD9"/>
    <w:rsid w:val="00D15AAE"/>
    <w:rsid w:val="00D22971"/>
    <w:rsid w:val="00D3419C"/>
    <w:rsid w:val="00D60B19"/>
    <w:rsid w:val="00D86385"/>
    <w:rsid w:val="00D95726"/>
    <w:rsid w:val="00DA4B7F"/>
    <w:rsid w:val="00DB472D"/>
    <w:rsid w:val="00DC4FED"/>
    <w:rsid w:val="00DE5F88"/>
    <w:rsid w:val="00DF2298"/>
    <w:rsid w:val="00DF56E6"/>
    <w:rsid w:val="00E067BA"/>
    <w:rsid w:val="00E147DE"/>
    <w:rsid w:val="00E360EA"/>
    <w:rsid w:val="00E77096"/>
    <w:rsid w:val="00E80D10"/>
    <w:rsid w:val="00EB74E8"/>
    <w:rsid w:val="00EC0F79"/>
    <w:rsid w:val="00EF0E02"/>
    <w:rsid w:val="00EF22EF"/>
    <w:rsid w:val="00F02E99"/>
    <w:rsid w:val="00F2149D"/>
    <w:rsid w:val="00F30552"/>
    <w:rsid w:val="00F419C0"/>
    <w:rsid w:val="00F46BDB"/>
    <w:rsid w:val="00F46F61"/>
    <w:rsid w:val="00FA1C9A"/>
    <w:rsid w:val="00FD56F7"/>
    <w:rsid w:val="00FD73C5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C6F7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A46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3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6C53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7"/>
      </w:numPr>
      <w:ind w:left="360"/>
    </w:p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49D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y2iqfc">
    <w:name w:val="y2iqfc"/>
    <w:basedOn w:val="DefaultParagraphFont"/>
    <w:rsid w:val="00F2149D"/>
  </w:style>
  <w:style w:type="character" w:customStyle="1" w:styleId="oypena">
    <w:name w:val="oypena"/>
    <w:basedOn w:val="DefaultParagraphFont"/>
    <w:rsid w:val="00F21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Modern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99418A466A4257A25223E2C551E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F8CE8-FDB0-42D2-B758-7B47D641007F}"/>
      </w:docPartPr>
      <w:docPartBody>
        <w:p w:rsidR="00000000" w:rsidRDefault="00973A25">
          <w:pPr>
            <w:pStyle w:val="E099418A466A4257A25223E2C551E2EB"/>
          </w:pPr>
          <w:r w:rsidRPr="005B0AD4">
            <w:t>Objective</w:t>
          </w:r>
        </w:p>
      </w:docPartBody>
    </w:docPart>
    <w:docPart>
      <w:docPartPr>
        <w:name w:val="477BAE7BB8C14C83ADB502F898100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8EFC3-E812-4901-AE02-7719EA6B5067}"/>
      </w:docPartPr>
      <w:docPartBody>
        <w:p w:rsidR="00000000" w:rsidRDefault="00973A25">
          <w:pPr>
            <w:pStyle w:val="477BAE7BB8C14C83ADB502F898100D68"/>
          </w:pPr>
          <w:r w:rsidRPr="00020BEB">
            <w:rPr>
              <w:szCs w:val="20"/>
            </w:rPr>
            <w:t>To obtain a challenging</w:t>
          </w:r>
          <w:r>
            <w:rPr>
              <w:szCs w:val="20"/>
            </w:rPr>
            <w:br/>
          </w:r>
          <w:r w:rsidRPr="00020BEB">
            <w:rPr>
              <w:szCs w:val="20"/>
            </w:rPr>
            <w:t xml:space="preserve">UI/UX Designer position </w:t>
          </w:r>
          <w:r>
            <w:rPr>
              <w:szCs w:val="20"/>
            </w:rPr>
            <w:br/>
          </w:r>
          <w:r w:rsidRPr="00020BEB">
            <w:rPr>
              <w:szCs w:val="20"/>
            </w:rPr>
            <w:t>where</w:t>
          </w:r>
          <w:r>
            <w:rPr>
              <w:szCs w:val="20"/>
            </w:rPr>
            <w:t xml:space="preserve"> </w:t>
          </w:r>
          <w:r w:rsidRPr="00020BEB">
            <w:rPr>
              <w:szCs w:val="20"/>
            </w:rPr>
            <w:t>my creativity,</w:t>
          </w:r>
          <w:r>
            <w:rPr>
              <w:szCs w:val="20"/>
            </w:rPr>
            <w:br/>
          </w:r>
          <w:r w:rsidRPr="00020BEB">
            <w:rPr>
              <w:szCs w:val="20"/>
            </w:rPr>
            <w:t>problem-solving</w:t>
          </w:r>
          <w:r>
            <w:rPr>
              <w:szCs w:val="20"/>
            </w:rPr>
            <w:t xml:space="preserve"> </w:t>
          </w:r>
          <w:r w:rsidRPr="00020BEB">
            <w:rPr>
              <w:szCs w:val="20"/>
            </w:rPr>
            <w:t>skills,</w:t>
          </w:r>
          <w:r>
            <w:rPr>
              <w:szCs w:val="20"/>
            </w:rPr>
            <w:br/>
          </w:r>
          <w:r w:rsidRPr="00020BEB">
            <w:rPr>
              <w:szCs w:val="20"/>
            </w:rPr>
            <w:t>and experience</w:t>
          </w:r>
          <w:r>
            <w:rPr>
              <w:szCs w:val="20"/>
            </w:rPr>
            <w:br/>
          </w:r>
          <w:r w:rsidRPr="00020BEB">
            <w:rPr>
              <w:szCs w:val="20"/>
            </w:rPr>
            <w:t>in designing engaging</w:t>
          </w:r>
          <w:r>
            <w:rPr>
              <w:szCs w:val="20"/>
            </w:rPr>
            <w:br/>
          </w:r>
          <w:r w:rsidRPr="00020BEB">
            <w:rPr>
              <w:szCs w:val="20"/>
            </w:rPr>
            <w:t>and user-friendly interface</w:t>
          </w:r>
          <w:r>
            <w:rPr>
              <w:szCs w:val="20"/>
            </w:rPr>
            <w:t>s</w:t>
          </w:r>
          <w:r>
            <w:rPr>
              <w:szCs w:val="20"/>
            </w:rPr>
            <w:br/>
          </w:r>
          <w:r w:rsidRPr="00020BEB">
            <w:rPr>
              <w:szCs w:val="20"/>
            </w:rPr>
            <w:t>can be utilized to enhance</w:t>
          </w:r>
          <w:r>
            <w:rPr>
              <w:szCs w:val="20"/>
            </w:rPr>
            <w:br/>
          </w:r>
          <w:r w:rsidRPr="00020BEB">
            <w:rPr>
              <w:szCs w:val="20"/>
            </w:rPr>
            <w:t>user experiences</w:t>
          </w:r>
          <w:r>
            <w:rPr>
              <w:szCs w:val="20"/>
            </w:rPr>
            <w:br/>
          </w:r>
          <w:r w:rsidRPr="00020BEB">
            <w:rPr>
              <w:szCs w:val="20"/>
            </w:rPr>
            <w:t>and drive business</w:t>
          </w:r>
          <w:r>
            <w:rPr>
              <w:szCs w:val="20"/>
            </w:rPr>
            <w:br/>
          </w:r>
          <w:r w:rsidRPr="00020BEB">
            <w:rPr>
              <w:szCs w:val="20"/>
            </w:rPr>
            <w:t>objectives.</w:t>
          </w:r>
        </w:p>
      </w:docPartBody>
    </w:docPart>
    <w:docPart>
      <w:docPartPr>
        <w:name w:val="00088BB8EAB542A78C4A6293E2474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54C42-C3D7-4289-A610-44A4573368D3}"/>
      </w:docPartPr>
      <w:docPartBody>
        <w:p w:rsidR="00000000" w:rsidRDefault="00973A25">
          <w:pPr>
            <w:pStyle w:val="00088BB8EAB542A78C4A6293E2474254"/>
          </w:pPr>
          <w:r w:rsidRPr="00771A46">
            <w:rPr>
              <w:lang w:val="de-DE"/>
            </w:rPr>
            <w:t>UI/UX Designer</w:t>
          </w:r>
        </w:p>
      </w:docPartBody>
    </w:docPart>
    <w:docPart>
      <w:docPartPr>
        <w:name w:val="667F9344CB4C4410875C19B8C6610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C8A2F-C1D4-4962-B12E-6C70923CAC7C}"/>
      </w:docPartPr>
      <w:docPartBody>
        <w:p w:rsidR="00000000" w:rsidRDefault="00973A25">
          <w:pPr>
            <w:pStyle w:val="667F9344CB4C4410875C19B8C6610AEC"/>
          </w:pPr>
          <w:r w:rsidRPr="009B4B3C">
            <w:t>I am passionate about designing digital experiences that are both visually stunning and intuitive, and always strive to create designs that delight and engage users.</w:t>
          </w:r>
        </w:p>
      </w:docPartBody>
    </w:docPart>
    <w:docPart>
      <w:docPartPr>
        <w:name w:val="E708FB6A1D4C4D3F9894E93662A78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90A72-07CE-42E9-B5EF-FA174BEF5589}"/>
      </w:docPartPr>
      <w:docPartBody>
        <w:p w:rsidR="00000000" w:rsidRDefault="00973A25">
          <w:pPr>
            <w:pStyle w:val="E708FB6A1D4C4D3F9894E93662A78A69"/>
          </w:pPr>
          <w:r w:rsidRPr="00771A46">
            <w:t>CONTACT</w:t>
          </w:r>
        </w:p>
      </w:docPartBody>
    </w:docPart>
    <w:docPart>
      <w:docPartPr>
        <w:name w:val="97AE1E4E02014DDAAA050E32B8932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7A9A4-690C-45B1-B730-08966E8EA7AB}"/>
      </w:docPartPr>
      <w:docPartBody>
        <w:p w:rsidR="00000000" w:rsidRDefault="00973A25">
          <w:pPr>
            <w:pStyle w:val="97AE1E4E02014DDAAA050E32B89326F6"/>
          </w:pPr>
          <w:r w:rsidRPr="00C822BF">
            <w:t>EDUCATION</w:t>
          </w:r>
        </w:p>
      </w:docPartBody>
    </w:docPart>
    <w:docPart>
      <w:docPartPr>
        <w:name w:val="75B6FAFFB2114F9B8305C53DDF3B8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CEFE8-2C44-4130-9957-808A24E63A23}"/>
      </w:docPartPr>
      <w:docPartBody>
        <w:p w:rsidR="00000000" w:rsidRDefault="00973A25">
          <w:pPr>
            <w:pStyle w:val="75B6FAFFB2114F9B8305C53DDF3B8200"/>
          </w:pPr>
          <w:r w:rsidRPr="00C822BF">
            <w:t>SKILLS</w:t>
          </w:r>
        </w:p>
      </w:docPartBody>
    </w:docPart>
    <w:docPart>
      <w:docPartPr>
        <w:name w:val="80B64B952EF745B5B74F249B8EA66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04401-C305-4A0C-BE63-8EBCC0E2EDE7}"/>
      </w:docPartPr>
      <w:docPartBody>
        <w:p w:rsidR="00000000" w:rsidRDefault="00973A25">
          <w:pPr>
            <w:pStyle w:val="80B64B952EF745B5B74F249B8EA66B9D"/>
          </w:pPr>
          <w:r w:rsidRPr="00771A46">
            <w:t>UI/UX design</w:t>
          </w:r>
        </w:p>
      </w:docPartBody>
    </w:docPart>
    <w:docPart>
      <w:docPartPr>
        <w:name w:val="8FF48C3A85AB4CCFA5D69B2ADFC7C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E11DE-1508-4EE0-842D-5B25839850BB}"/>
      </w:docPartPr>
      <w:docPartBody>
        <w:p w:rsidR="00000000" w:rsidRDefault="00973A25">
          <w:pPr>
            <w:pStyle w:val="8FF48C3A85AB4CCFA5D69B2ADFC7C917"/>
          </w:pPr>
          <w:r w:rsidRPr="00CF2BE7">
            <w:t>Experience</w:t>
          </w:r>
        </w:p>
      </w:docPartBody>
    </w:docPart>
    <w:docPart>
      <w:docPartPr>
        <w:name w:val="E508E437DC684D11B1D04903ED3C9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D39C2-37BA-4E81-A8DE-3D86657E5F98}"/>
      </w:docPartPr>
      <w:docPartBody>
        <w:p w:rsidR="00000000" w:rsidRDefault="00973A25">
          <w:pPr>
            <w:pStyle w:val="E508E437DC684D11B1D04903ED3C9D72"/>
          </w:pPr>
          <w:r w:rsidRPr="00020BEB">
            <w:rPr>
              <w:szCs w:val="20"/>
            </w:rPr>
            <w:t xml:space="preserve">Managed the design team and mentored junior designers to improve design quality and efficiency. Created wireframes, prototypes, and high-fidelity </w:t>
          </w:r>
          <w:r w:rsidRPr="00020BEB">
            <w:rPr>
              <w:szCs w:val="20"/>
            </w:rPr>
            <w:t>mockups for a variety of web and mobile projects. Worked closely with clients to understand their needs and goals and translate them into effective design solutions.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72"/>
    <w:rsid w:val="00973A25"/>
    <w:rsid w:val="00CE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9418A466A4257A25223E2C551E2EB">
    <w:name w:val="E099418A466A4257A25223E2C551E2EB"/>
  </w:style>
  <w:style w:type="paragraph" w:customStyle="1" w:styleId="477BAE7BB8C14C83ADB502F898100D68">
    <w:name w:val="477BAE7BB8C14C83ADB502F898100D68"/>
  </w:style>
  <w:style w:type="paragraph" w:customStyle="1" w:styleId="96C96896B5E3405EB090FE4750050FEA">
    <w:name w:val="96C96896B5E3405EB090FE4750050FEA"/>
  </w:style>
  <w:style w:type="paragraph" w:customStyle="1" w:styleId="00088BB8EAB542A78C4A6293E2474254">
    <w:name w:val="00088BB8EAB542A78C4A6293E2474254"/>
  </w:style>
  <w:style w:type="paragraph" w:customStyle="1" w:styleId="667F9344CB4C4410875C19B8C6610AEC">
    <w:name w:val="667F9344CB4C4410875C19B8C6610AEC"/>
  </w:style>
  <w:style w:type="paragraph" w:customStyle="1" w:styleId="E708FB6A1D4C4D3F9894E93662A78A69">
    <w:name w:val="E708FB6A1D4C4D3F9894E93662A78A69"/>
  </w:style>
  <w:style w:type="paragraph" w:customStyle="1" w:styleId="7768489B8F4640FC8D8CB468ABC05A1B">
    <w:name w:val="7768489B8F4640FC8D8CB468ABC05A1B"/>
  </w:style>
  <w:style w:type="paragraph" w:customStyle="1" w:styleId="EBADACF224FF456793591F53E74874AC">
    <w:name w:val="EBADACF224FF456793591F53E74874AC"/>
  </w:style>
  <w:style w:type="paragraph" w:customStyle="1" w:styleId="0F007E4C6D88436C9A8AF05E8787AE0B">
    <w:name w:val="0F007E4C6D88436C9A8AF05E8787AE0B"/>
  </w:style>
  <w:style w:type="paragraph" w:customStyle="1" w:styleId="F7E5426F39B84E529F9E671BF4496AE9">
    <w:name w:val="F7E5426F39B84E529F9E671BF4496AE9"/>
  </w:style>
  <w:style w:type="paragraph" w:customStyle="1" w:styleId="97AE1E4E02014DDAAA050E32B89326F6">
    <w:name w:val="97AE1E4E02014DDAAA050E32B89326F6"/>
  </w:style>
  <w:style w:type="character" w:customStyle="1" w:styleId="NotBold">
    <w:name w:val="Not Bold"/>
    <w:uiPriority w:val="1"/>
    <w:qFormat/>
    <w:rPr>
      <w:b/>
      <w:color w:val="auto"/>
    </w:rPr>
  </w:style>
  <w:style w:type="paragraph" w:customStyle="1" w:styleId="EF254B7D71334119B5627F254B9794DE">
    <w:name w:val="EF254B7D71334119B5627F254B9794DE"/>
  </w:style>
  <w:style w:type="paragraph" w:customStyle="1" w:styleId="10651B23AC9F4C7F9568A8C7992206A7">
    <w:name w:val="10651B23AC9F4C7F9568A8C7992206A7"/>
  </w:style>
  <w:style w:type="paragraph" w:customStyle="1" w:styleId="702E4E44E9894CD8B26AD05E2324A64D">
    <w:name w:val="702E4E44E9894CD8B26AD05E2324A64D"/>
  </w:style>
  <w:style w:type="paragraph" w:customStyle="1" w:styleId="75B6FAFFB2114F9B8305C53DDF3B8200">
    <w:name w:val="75B6FAFFB2114F9B8305C53DDF3B8200"/>
  </w:style>
  <w:style w:type="paragraph" w:customStyle="1" w:styleId="80B64B952EF745B5B74F249B8EA66B9D">
    <w:name w:val="80B64B952EF745B5B74F249B8EA66B9D"/>
  </w:style>
  <w:style w:type="paragraph" w:customStyle="1" w:styleId="9CE250028B8049218B991AB82DC07D02">
    <w:name w:val="9CE250028B8049218B991AB82DC07D02"/>
  </w:style>
  <w:style w:type="paragraph" w:customStyle="1" w:styleId="C54D8345842343B6BCB45CE1C8B676B5">
    <w:name w:val="C54D8345842343B6BCB45CE1C8B676B5"/>
  </w:style>
  <w:style w:type="paragraph" w:customStyle="1" w:styleId="EAE768791240433A934EF63402FD33E5">
    <w:name w:val="EAE768791240433A934EF63402FD33E5"/>
  </w:style>
  <w:style w:type="paragraph" w:customStyle="1" w:styleId="8FF48C3A85AB4CCFA5D69B2ADFC7C917">
    <w:name w:val="8FF48C3A85AB4CCFA5D69B2ADFC7C917"/>
  </w:style>
  <w:style w:type="paragraph" w:customStyle="1" w:styleId="C12085A33E7D44649A2DC8AD58E23C2B">
    <w:name w:val="C12085A33E7D44649A2DC8AD58E23C2B"/>
  </w:style>
  <w:style w:type="paragraph" w:customStyle="1" w:styleId="A2E5E19957C949EE8100F957D4BAFF58">
    <w:name w:val="A2E5E19957C949EE8100F957D4BAFF58"/>
  </w:style>
  <w:style w:type="paragraph" w:customStyle="1" w:styleId="FEA17DE0ED5141F584966DA10642DF65">
    <w:name w:val="FEA17DE0ED5141F584966DA10642DF65"/>
  </w:style>
  <w:style w:type="paragraph" w:customStyle="1" w:styleId="E508E437DC684D11B1D04903ED3C9D72">
    <w:name w:val="E508E437DC684D11B1D04903ED3C9D72"/>
  </w:style>
  <w:style w:type="paragraph" w:customStyle="1" w:styleId="7497F8426D12404A87646653B8FB6928">
    <w:name w:val="7497F8426D12404A87646653B8FB6928"/>
  </w:style>
  <w:style w:type="paragraph" w:customStyle="1" w:styleId="5BBC64A97C6D41EFB11326FBDE5F13D3">
    <w:name w:val="5BBC64A97C6D41EFB11326FBDE5F13D3"/>
  </w:style>
  <w:style w:type="paragraph" w:customStyle="1" w:styleId="4B66C86A97FB4E9CA3C35D6F643F9BAB">
    <w:name w:val="4B66C86A97FB4E9CA3C35D6F643F9BAB"/>
  </w:style>
  <w:style w:type="paragraph" w:customStyle="1" w:styleId="C5E1CE51F63041D883EF92055B356844">
    <w:name w:val="C5E1CE51F63041D883EF92055B356844"/>
  </w:style>
  <w:style w:type="paragraph" w:customStyle="1" w:styleId="97D4DBC5933B4760AD0FFCCC3122E8BA">
    <w:name w:val="97D4DBC5933B4760AD0FFCCC3122E8BA"/>
  </w:style>
  <w:style w:type="paragraph" w:customStyle="1" w:styleId="E03101B2CB0D4386B5A641BC6CFDC045">
    <w:name w:val="E03101B2CB0D4386B5A641BC6CFDC045"/>
  </w:style>
  <w:style w:type="paragraph" w:customStyle="1" w:styleId="9B97BB2A80E84D9CAEFB6B35B95B42B4">
    <w:name w:val="9B97BB2A80E84D9CAEFB6B35B95B42B4"/>
  </w:style>
  <w:style w:type="paragraph" w:customStyle="1" w:styleId="0BA60307BF9849B4ACA22EAB3A9C89D5">
    <w:name w:val="0BA60307BF9849B4ACA22EAB3A9C89D5"/>
  </w:style>
  <w:style w:type="paragraph" w:customStyle="1" w:styleId="D9CAB900D268442E84664006703C3092">
    <w:name w:val="D9CAB900D268442E84664006703C3092"/>
    <w:rsid w:val="00CE65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F21F5B-FFC7-4F55-92BB-245A5FA3197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UIUX designer resume.dotx</Template>
  <TotalTime>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2024-01-24T12:10:00Z</dcterms:created>
  <dcterms:modified xsi:type="dcterms:W3CDTF">2024-01-24T12:26:00Z</dcterms:modified>
</cp:coreProperties>
</file>